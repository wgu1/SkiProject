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9" w:after="0" w:line="289" w:lineRule="exact"/>
        <w:ind w:left="3706" w:right="3624"/>
        <w:jc w:val="center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w w:val="99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u w:val="single" w:color="0000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  <w:u w:val="single" w:color="0000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u w:val="single" w:color="000000"/>
        </w:rPr>
        <w:t>15</w:t>
      </w:r>
      <w:r>
        <w:rPr>
          <w:rFonts w:ascii="Calibri" w:hAnsi="Calibri" w:cs="Calibri" w:eastAsia="Calibri"/>
          <w:sz w:val="24"/>
          <w:szCs w:val="24"/>
          <w:spacing w:val="-5"/>
          <w:w w:val="100"/>
          <w:u w:val="single" w:color="0000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u w:val="single" w:color="0000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-2"/>
          <w:w w:val="100"/>
          <w:u w:val="single" w:color="0000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1"/>
          <w:w w:val="100"/>
          <w:u w:val="single" w:color="0000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-1"/>
          <w:w w:val="100"/>
          <w:u w:val="single" w:color="0000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1"/>
          <w:w w:val="100"/>
          <w:u w:val="single" w:color="0000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u w:val="single" w:color="0000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u w:val="single" w:color="000000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  <w:u w:val="single" w:color="0000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  <w:u w:val="single" w:color="000000"/>
        </w:rPr>
        <w:t>FA</w:t>
      </w:r>
      <w:r>
        <w:rPr>
          <w:rFonts w:ascii="Calibri" w:hAnsi="Calibri" w:cs="Calibri" w:eastAsia="Calibri"/>
          <w:sz w:val="24"/>
          <w:szCs w:val="24"/>
          <w:spacing w:val="2"/>
          <w:w w:val="99"/>
          <w:u w:val="single" w:color="000000"/>
        </w:rPr>
        <w:t>Q</w:t>
      </w:r>
      <w:r>
        <w:rPr>
          <w:rFonts w:ascii="Calibri" w:hAnsi="Calibri" w:cs="Calibri" w:eastAsia="Calibri"/>
          <w:sz w:val="24"/>
          <w:szCs w:val="24"/>
          <w:spacing w:val="2"/>
          <w:w w:val="99"/>
          <w:u w:val="single" w:color="0000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1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5</w:t>
      </w:r>
      <w:r>
        <w:rPr>
          <w:rFonts w:ascii="Calibri" w:hAnsi="Calibri" w:cs="Calibri" w:eastAsia="Calibri"/>
          <w:sz w:val="24"/>
          <w:szCs w:val="24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Ski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s?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14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Cham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years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Vail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Creek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89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93" w:lineRule="exact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15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Event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ill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4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1"/>
        </w:rPr>
        <w:t>3</w:t>
      </w:r>
      <w:r>
        <w:rPr>
          <w:rFonts w:ascii="Calibri" w:hAnsi="Calibri" w:cs="Calibri" w:eastAsia="Calibri"/>
          <w:sz w:val="16"/>
          <w:szCs w:val="16"/>
          <w:spacing w:val="-1"/>
          <w:w w:val="100"/>
          <w:position w:val="12"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0"/>
          <w:position w:val="12"/>
        </w:rPr>
        <w:t>d</w:t>
      </w:r>
      <w:r>
        <w:rPr>
          <w:rFonts w:ascii="Calibri" w:hAnsi="Calibri" w:cs="Calibri" w:eastAsia="Calibri"/>
          <w:sz w:val="16"/>
          <w:szCs w:val="16"/>
          <w:spacing w:val="16"/>
          <w:w w:val="100"/>
          <w:position w:val="12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ly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1"/>
        </w:rPr>
        <w:t>6</w:t>
      </w:r>
      <w:r>
        <w:rPr>
          <w:rFonts w:ascii="Calibri" w:hAnsi="Calibri" w:cs="Calibri" w:eastAsia="Calibri"/>
          <w:sz w:val="16"/>
          <w:szCs w:val="16"/>
          <w:spacing w:val="-1"/>
          <w:w w:val="100"/>
          <w:position w:val="12"/>
        </w:rPr>
        <w:t>t</w:t>
      </w:r>
      <w:r>
        <w:rPr>
          <w:rFonts w:ascii="Calibri" w:hAnsi="Calibri" w:cs="Calibri" w:eastAsia="Calibri"/>
          <w:sz w:val="16"/>
          <w:szCs w:val="16"/>
          <w:spacing w:val="0"/>
          <w:w w:val="100"/>
          <w:position w:val="12"/>
        </w:rPr>
        <w:t>h</w:t>
      </w:r>
      <w:r>
        <w:rPr>
          <w:rFonts w:ascii="Calibri" w:hAnsi="Calibri" w:cs="Calibri" w:eastAsia="Calibri"/>
          <w:sz w:val="16"/>
          <w:szCs w:val="16"/>
          <w:spacing w:val="17"/>
          <w:w w:val="100"/>
          <w:position w:val="12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eld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rica.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100" w:right="41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70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races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t?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13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Vail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grams.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vo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?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omm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60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of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?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1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eceive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jac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!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?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you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</w:t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Vall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y.</w:t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?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86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You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g.</w:t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ckgr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ck?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1129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ted?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37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irst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2</w:t>
      </w:r>
      <w:r>
        <w:rPr>
          <w:rFonts w:ascii="Calibri" w:hAnsi="Calibri" w:cs="Calibri" w:eastAsia="Calibri"/>
          <w:sz w:val="16"/>
          <w:szCs w:val="16"/>
          <w:spacing w:val="0"/>
          <w:w w:val="100"/>
          <w:position w:val="11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4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you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ei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as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erv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ew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gr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s,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s.</w:t>
      </w:r>
    </w:p>
    <w:p>
      <w:pPr>
        <w:jc w:val="left"/>
        <w:spacing w:after="0"/>
        <w:sectPr>
          <w:type w:val="continuous"/>
          <w:pgSz w:w="12240" w:h="15840"/>
          <w:pgMar w:top="1380" w:bottom="280" w:left="1340" w:right="1400"/>
        </w:sectPr>
      </w:pPr>
      <w:rPr/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11" w:after="0" w:line="240" w:lineRule="auto"/>
        <w:ind w:left="18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ssador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80" w:right="213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73.075752pt;width:470.956pt;height:.1pt;mso-position-horizontal-relative:page;mso-position-vertical-relative:paragraph;z-index:-146" coordorigin="1412,1462" coordsize="9419,2">
            <v:shape style="position:absolute;left:1412;top:1462;width:9419;height:2" coordorigin="1412,1462" coordsize="9419,0" path="m1412,1462l10831,1462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liais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acilit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’s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ircum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ervice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event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Vail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ecessar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80" w:right="213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73.105751pt;width:470.956pt;height:.1pt;mso-position-horizontal-relative:page;mso-position-vertical-relative:paragraph;z-index:-145" coordorigin="1412,1462" coordsize="9419,2">
            <v:shape style="position:absolute;left:1412;top:1462;width:9419;height:2" coordorigin="1412,1462" coordsize="9419,0" path="m1412,1462l10831,1462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Vail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essary.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cat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80" w:right="471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43.795784pt;width:470.956pt;height:.1pt;mso-position-horizontal-relative:page;mso-position-vertical-relative:paragraph;z-index:-144" coordorigin="1412,876" coordsize="9419,2">
            <v:shape style="position:absolute;left:1412;top:876;width:9419;height:2" coordorigin="1412,876" coordsize="9419,0" path="m1412,876l10831,876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Work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Collect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ry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80" w:right="188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102.375786pt;width:470.956pt;height:.1pt;mso-position-horizontal-relative:page;mso-position-vertical-relative:paragraph;z-index:-143" coordorigin="1412,2048" coordsize="9419,2">
            <v:shape style="position:absolute;left:1412;top:2048;width:9419;height:2" coordorigin="1412,2048" coordsize="9419,0" path="m1412,2048l10831,2048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rive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P’s,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ally,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Eagle.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elivery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river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’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rive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ervice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event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Vail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ecessary.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5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Fac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&amp;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80" w:right="481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102.355797pt;width:470.956pt;height:.1pt;mso-position-horizontal-relative:page;mso-position-vertical-relative:paragraph;z-index:-142" coordorigin="1412,2047" coordsize="9419,2">
            <v:shape style="position:absolute;left:1412;top:2047;width:9419;height:2" coordorigin="1412,2047" coordsize="9419,0" path="m1412,2047l10831,2047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events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e: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airs,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eir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oval.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5I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rical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Hos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ta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ty</w:t>
      </w:r>
      <w:r>
        <w:rPr>
          <w:rFonts w:ascii="Calibri" w:hAnsi="Calibri" w:cs="Calibri" w:eastAsia="Calibri"/>
          <w:sz w:val="24"/>
          <w:szCs w:val="24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&amp;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So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Ev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0" w:after="0" w:line="292" w:lineRule="exact"/>
        <w:ind w:left="180" w:right="13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IP,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;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event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smoo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ood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ecessary.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328" w:footer="0" w:top="1520" w:bottom="280" w:left="1260" w:right="1260"/>
          <w:headerReference w:type="default" r:id="rId5"/>
          <w:pgSz w:w="12240" w:h="15840"/>
        </w:sectPr>
      </w:pPr>
      <w:rPr/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11" w:after="0" w:line="240" w:lineRule="auto"/>
        <w:ind w:left="18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Host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/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80" w:right="143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87.715752pt;width:470.956pt;height:.1pt;mso-position-horizontal-relative:page;mso-position-vertical-relative:paragraph;z-index:-141" coordorigin="1412,1754" coordsize="9419,2">
            <v:shape style="position:absolute;left:1412;top:1754;width:9419;height:2" coordorigin="1412,1754" coordsize="9419,0" path="m1412,1754l10831,1754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Welco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rs,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rce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Will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Vail,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Vail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Resor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ervice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99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rien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ecessary.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cal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Host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80" w:right="292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102.385796pt;width:470.956pt;height:.1pt;mso-position-horizontal-relative:page;mso-position-vertical-relative:paragraph;z-index:-140" coordorigin="1412,2048" coordsize="9419,2">
            <v:shape style="position:absolute;left:1412;top:2048;width:9419;height:2" coordorigin="1412,2048" coordsize="9419,0" path="m1412,2048l10831,2048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letes,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letes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race,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rce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y.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Vail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ecessary.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Cen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80" w:right="226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102.375771pt;width:470.956pt;height:.1pt;mso-position-horizontal-relative:page;mso-position-vertical-relative:paragraph;z-index:-139" coordorigin="1412,2048" coordsize="9419,2">
            <v:shape style="position:absolute;left:1412;top:2048;width:9419;height:2" coordorigin="1412,2048" coordsize="9419,0" path="m1412,2048l10831,2048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ers,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gist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rien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ecessary.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&amp;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Un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80" w:right="21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se,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92" w:lineRule="exact"/>
        <w:ind w:left="18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26.718758pt;width:470.956pt;height:.1pt;mso-position-horizontal-relative:page;mso-position-vertical-relative:paragraph;z-index:-138" coordorigin="1412,534" coordsize="9419,2">
            <v:shape style="position:absolute;left:1412;top:534;width:9419;height:2" coordorigin="1412,534" coordsize="9419,0" path="m1412,534l10831,534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5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s.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avail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ary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5.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ce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80" w:right="228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102.38578pt;width:470.956pt;height:.1pt;mso-position-horizontal-relative:page;mso-position-vertical-relative:paragraph;z-index:-137" coordorigin="1412,2048" coordsize="9419,2">
            <v:shape style="position:absolute;left:1412;top:2048;width:9419;height:2" coordorigin="1412,2048" coordsize="9419,0" path="m1412,2048l10831,2048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raking,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arryi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s)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328" w:footer="0" w:top="1520" w:bottom="280" w:left="1260" w:right="1260"/>
          <w:pgSz w:w="12240" w:h="15840"/>
        </w:sectPr>
      </w:pPr>
      <w:rPr/>
    </w:p>
    <w:p>
      <w:pPr>
        <w:spacing w:before="59" w:after="0" w:line="240" w:lineRule="auto"/>
        <w:ind w:left="100" w:right="6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146.995758pt;width:470.956pt;height:.1pt;mso-position-horizontal-relative:page;mso-position-vertical-relative:paragraph;z-index:-136" coordorigin="1412,2940" coordsize="9419,2">
            <v:shape style="position:absolute;left:1412;top:2940;width:9419;height:2" coordorigin="1412,2940" coordsize="9419,0" path="m1412,2940l10831,2940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P’s.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Vail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ry,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issui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asic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varied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ments.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Vail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ecessary.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valid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er’s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lexi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rly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availa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5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00" w:right="239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102.385788pt;width:470.956pt;height:.1pt;mso-position-horizontal-relative:page;mso-position-vertical-relative:paragraph;z-index:-135" coordorigin="1412,2048" coordsize="9419,2">
            <v:shape style="position:absolute;left:1412;top:2048;width:9419;height:2" coordorigin="1412,2048" coordsize="9419,0" path="m1412,2048l10831,2048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limi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ials.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event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ecessary.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4"/>
          <w:szCs w:val="24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00" w:right="338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87.735786pt;width:470.956pt;height:.1pt;mso-position-horizontal-relative:page;mso-position-vertical-relative:paragraph;z-index:-134" coordorigin="1412,1755" coordsize="9419,2">
            <v:shape style="position:absolute;left:1412;top:1755;width:9419;height:2" coordorigin="1412,1755" coordsize="9419,0" path="m1412,1755l10831,1755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oor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les,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ry,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ic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Vail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sary.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4"/>
          <w:szCs w:val="24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00" w:right="5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0.584pt;margin-top:116.995789pt;width:470.956pt;height:.1pt;mso-position-horizontal-relative:page;mso-position-vertical-relative:paragraph;z-index:-133" coordorigin="1412,2340" coordsize="9419,2">
            <v:shape style="position:absolute;left:1412;top:2340;width:9419;height:2" coordorigin="1412,2340" coordsize="9419,0" path="m1412,2340l10831,2340e" filled="f" stroked="t" strokeweight="4.440pt" strokecolor="#990000">
              <v:path arrowok="t"/>
              <v:stroke dashstyle="longDash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evision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-3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99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er.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ering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eck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ers.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Vail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sary.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ecessary.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Ger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4"/>
          <w:szCs w:val="24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Up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2" w:after="0" w:line="292" w:lineRule="exact"/>
        <w:ind w:left="100" w:right="15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evision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event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ecessary.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ecessary.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sectPr>
      <w:pgMar w:header="0" w:footer="0" w:top="1380" w:bottom="280" w:left="1340" w:right="1400"/>
      <w:headerReference w:type="default" r:id="rId6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0.584pt;margin-top:74.160004pt;width:470.956pt;height:.1pt;mso-position-horizontal-relative:page;mso-position-vertical-relative:page;z-index:-146" coordorigin="1412,1483" coordsize="9419,2">
          <v:shape style="position:absolute;left:1412;top:1483;width:9419;height:2" coordorigin="1412,1483" coordsize="9419,0" path="m1412,1483l10831,1483e" filled="f" stroked="t" strokeweight="4.440pt" strokecolor="#990000">
            <v:path arrowok="t"/>
            <v:stroke dashstyle="longDash"/>
          </v:shape>
        </v:group>
        <w10:wrap type="none"/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 Kehoe</dc:creator>
  <dcterms:created xsi:type="dcterms:W3CDTF">2013-10-08T19:22:12Z</dcterms:created>
  <dcterms:modified xsi:type="dcterms:W3CDTF">2013-10-08T19:22:12Z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2013-10-07T00:00:00Z</vt:filetime>
  </property>
  <property fmtid="{D5CDD505-2E9C-101B-9397-08002B2CF9AE}" pid="3" name="LastSaved">
    <vt:filetime>2013-10-09T00:00:00Z</vt:filetime>
  </property>
</Properties>
</file>